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E4A99" w14:textId="5BEF6260" w:rsidR="009303D9" w:rsidRDefault="00325054">
      <w:pPr>
        <w:pStyle w:val="papertitle"/>
      </w:pPr>
      <w:r>
        <w:t xml:space="preserve">Application of Neural Network on Determining Color of </w:t>
      </w:r>
      <w:r w:rsidR="006E0621">
        <w:t>Traffic</w:t>
      </w:r>
      <w:r>
        <w:t xml:space="preserve"> Lights</w:t>
      </w:r>
    </w:p>
    <w:p w14:paraId="74208E25" w14:textId="246105A3" w:rsidR="009303D9" w:rsidRDefault="005B1D98">
      <w:pPr>
        <w:pStyle w:val="papersubtitle"/>
      </w:pPr>
      <w:r>
        <w:t xml:space="preserve">LBYCP29 – </w:t>
      </w:r>
      <w:r w:rsidR="00325054">
        <w:t>Project Proposal</w:t>
      </w:r>
    </w:p>
    <w:p w14:paraId="22B4A0A5" w14:textId="3EF52D6D" w:rsidR="009303D9" w:rsidRDefault="008134DF" w:rsidP="005B520E">
      <w:pPr>
        <w:pStyle w:val="Author"/>
      </w:pPr>
      <w:r>
        <w:t>Gervin Guevarra, Allen Koizumi, Nicholas Moreno</w:t>
      </w:r>
      <w:r w:rsidR="0014566C">
        <w:t>, Charleston Uy</w:t>
      </w:r>
    </w:p>
    <w:p w14:paraId="0683AD57" w14:textId="77777777" w:rsidR="009303D9" w:rsidRPr="005B520E" w:rsidRDefault="008134DF" w:rsidP="005B520E">
      <w:pPr>
        <w:pStyle w:val="Affiliation"/>
      </w:pPr>
      <w:r>
        <w:t>Department of Electronics and Communications Engineering</w:t>
      </w:r>
    </w:p>
    <w:p w14:paraId="049D9C74" w14:textId="77777777" w:rsidR="009303D9" w:rsidRPr="005B520E" w:rsidRDefault="008134DF" w:rsidP="005B520E">
      <w:pPr>
        <w:pStyle w:val="Affiliation"/>
      </w:pPr>
      <w:r>
        <w:t>Gokongwei College of Engineering, De La Salle University</w:t>
      </w:r>
    </w:p>
    <w:p w14:paraId="2D87CA4F" w14:textId="579F9F34" w:rsidR="009303D9" w:rsidRPr="005B520E" w:rsidRDefault="008134DF" w:rsidP="008134DF">
      <w:pPr>
        <w:pStyle w:val="Affiliation"/>
      </w:pPr>
      <w:r>
        <w:t>Manila, Philippines</w:t>
      </w:r>
    </w:p>
    <w:p w14:paraId="4733CCF0" w14:textId="77777777" w:rsidR="004F46D2" w:rsidRDefault="004F46D2">
      <w:pPr>
        <w:pStyle w:val="Affiliation"/>
        <w:sectPr w:rsidR="004F46D2" w:rsidSect="004F46D2">
          <w:type w:val="continuous"/>
          <w:pgSz w:w="12240" w:h="15840" w:code="1"/>
          <w:pgMar w:top="1080" w:right="893" w:bottom="1440" w:left="893" w:header="720" w:footer="720" w:gutter="0"/>
          <w:cols w:space="720"/>
          <w:docGrid w:linePitch="360"/>
        </w:sectPr>
      </w:pPr>
    </w:p>
    <w:p w14:paraId="4D690D11" w14:textId="70F37747" w:rsidR="009303D9" w:rsidRPr="005B520E" w:rsidRDefault="009303D9">
      <w:pPr>
        <w:pStyle w:val="Affiliation"/>
      </w:pPr>
    </w:p>
    <w:p w14:paraId="5227333F" w14:textId="249688E5" w:rsidR="009303D9" w:rsidRPr="005B520E" w:rsidRDefault="009303D9"/>
    <w:p w14:paraId="44E5CB35" w14:textId="77777777" w:rsidR="009303D9" w:rsidRPr="005B520E" w:rsidRDefault="009303D9">
      <w:pPr>
        <w:sectPr w:rsidR="009303D9" w:rsidRPr="005B520E" w:rsidSect="00547452">
          <w:type w:val="continuous"/>
          <w:pgSz w:w="12240" w:h="15840" w:code="1"/>
          <w:pgMar w:top="1080" w:right="893" w:bottom="1440" w:left="893" w:header="720" w:footer="720" w:gutter="0"/>
          <w:cols w:num="2" w:space="720"/>
          <w:docGrid w:linePitch="360"/>
        </w:sectPr>
      </w:pPr>
    </w:p>
    <w:p w14:paraId="3EB1897E" w14:textId="3E882BA6" w:rsidR="004D72B5" w:rsidRDefault="009303D9" w:rsidP="00972203">
      <w:pPr>
        <w:pStyle w:val="Abstract"/>
        <w:rPr>
          <w:i/>
          <w:iCs/>
        </w:rPr>
      </w:pPr>
      <w:r>
        <w:rPr>
          <w:i/>
          <w:iCs/>
        </w:rPr>
        <w:lastRenderedPageBreak/>
        <w:t>Abstract</w:t>
      </w:r>
      <w:r>
        <w:t>—</w:t>
      </w:r>
      <w:r w:rsidR="005B0344" w:rsidRPr="005B0344">
        <w:t xml:space="preserve">This </w:t>
      </w:r>
      <w:r w:rsidR="00CE0669">
        <w:t xml:space="preserve">project </w:t>
      </w:r>
      <w:r w:rsidR="00325054">
        <w:t xml:space="preserve">proposes the application of neural network </w:t>
      </w:r>
      <w:r w:rsidR="006E0621">
        <w:t>on determining the color of traffic</w:t>
      </w:r>
      <w:r w:rsidR="00325054">
        <w:t xml:space="preserve"> lights. Several pictures of stop lights would be presented to a learning algorithm after which a neural network would be created that could identify at least </w:t>
      </w:r>
      <w:r w:rsidR="00CE0669">
        <w:t>2</w:t>
      </w:r>
      <w:r w:rsidR="006E0621">
        <w:t xml:space="preserve"> colors of traffic</w:t>
      </w:r>
      <w:r w:rsidR="00325054">
        <w:t xml:space="preserve"> lights – red, </w:t>
      </w:r>
      <w:r w:rsidR="00CE0669">
        <w:t xml:space="preserve">and </w:t>
      </w:r>
      <w:r w:rsidR="00325054">
        <w:t xml:space="preserve"> green</w:t>
      </w:r>
    </w:p>
    <w:p w14:paraId="3BF48D6D" w14:textId="1F1DE532" w:rsidR="009303D9" w:rsidRPr="004D72B5" w:rsidRDefault="004D72B5" w:rsidP="00972203">
      <w:pPr>
        <w:pStyle w:val="Keywords"/>
      </w:pPr>
      <w:r w:rsidRPr="004D72B5">
        <w:t>Keywords—</w:t>
      </w:r>
      <w:r w:rsidR="006E0621">
        <w:t>Neural network, traffic</w:t>
      </w:r>
      <w:r w:rsidR="00325054">
        <w:t xml:space="preserve"> light, color, learning algorithm</w:t>
      </w:r>
    </w:p>
    <w:p w14:paraId="2FE26298" w14:textId="192B4323" w:rsidR="009303D9" w:rsidRPr="00D632BE" w:rsidRDefault="008134DF" w:rsidP="006B6B66">
      <w:pPr>
        <w:pStyle w:val="Heading1"/>
      </w:pPr>
      <w:r>
        <w:t>Introduction</w:t>
      </w:r>
    </w:p>
    <w:p w14:paraId="5B25A7F3" w14:textId="14B5F0A7" w:rsidR="005B1D98" w:rsidRPr="005B1D98" w:rsidRDefault="0092450E" w:rsidP="00325054">
      <w:pPr>
        <w:pStyle w:val="BodyText"/>
        <w:ind w:firstLine="0"/>
        <w:rPr>
          <w:color w:val="141823"/>
          <w:shd w:val="clear" w:color="auto" w:fill="FFFFFF"/>
        </w:rPr>
      </w:pPr>
      <w:r>
        <w:rPr>
          <w:iCs/>
        </w:rPr>
        <w:tab/>
      </w:r>
      <w:r>
        <w:rPr>
          <w:iCs/>
        </w:rPr>
        <w:tab/>
      </w:r>
      <w:r w:rsidR="005B1D98" w:rsidRPr="005B1D98">
        <w:rPr>
          <w:shd w:val="clear" w:color="auto" w:fill="FFFFFF"/>
        </w:rPr>
        <w:t xml:space="preserve">In the </w:t>
      </w:r>
      <w:r w:rsidR="00325054">
        <w:rPr>
          <w:shd w:val="clear" w:color="auto" w:fill="FFFFFF"/>
        </w:rPr>
        <w:t>totality of the lab, we have been experimenting several topics that would lead us into developing neural networks, albeit very robust ones</w:t>
      </w:r>
      <w:r w:rsidR="006E0621">
        <w:rPr>
          <w:shd w:val="clear" w:color="auto" w:fill="FFFFFF"/>
        </w:rPr>
        <w:t>. Thus it is only fitting that the project for this course would be applying neural networks on real world data. For this application, we have chosen the color of traffic lights, and would have the neural network determine if it is red, yellow, or green. This application in a deeper sense may pave a way for semi-autonomous behavior on vehicles since it would then be able to react properly to a given traffic light.</w:t>
      </w:r>
    </w:p>
    <w:p w14:paraId="112F035B" w14:textId="63095585" w:rsidR="009303D9" w:rsidRPr="006B6B66" w:rsidRDefault="00A06357" w:rsidP="006B6B66">
      <w:pPr>
        <w:pStyle w:val="Heading1"/>
      </w:pPr>
      <w:r>
        <w:t>Objectives</w:t>
      </w:r>
    </w:p>
    <w:p w14:paraId="53A08210" w14:textId="3142B733" w:rsidR="00F05EDC" w:rsidRDefault="00A06357" w:rsidP="00E7596C">
      <w:pPr>
        <w:pStyle w:val="BodyText"/>
      </w:pPr>
      <w:r>
        <w:t>The experiment aims to achieve the following objectives</w:t>
      </w:r>
    </w:p>
    <w:p w14:paraId="5460A106" w14:textId="6CC46B0C" w:rsidR="00690D56" w:rsidRDefault="005B1D98" w:rsidP="00690D56">
      <w:pPr>
        <w:pStyle w:val="bulletlist"/>
        <w:rPr>
          <w:rStyle w:val="uficommentbody"/>
        </w:rPr>
      </w:pPr>
      <w:r>
        <w:rPr>
          <w:rStyle w:val="uficommentbody"/>
        </w:rPr>
        <w:t xml:space="preserve">To obtain a </w:t>
      </w:r>
      <w:r w:rsidR="006E0621">
        <w:rPr>
          <w:rStyle w:val="uficommentbody"/>
        </w:rPr>
        <w:t>90% accuracy on the data sets given</w:t>
      </w:r>
    </w:p>
    <w:p w14:paraId="5CA8EB99" w14:textId="77777777" w:rsidR="006E0621" w:rsidRDefault="00690D56" w:rsidP="00690D56">
      <w:pPr>
        <w:pStyle w:val="bulletlist"/>
        <w:jc w:val="left"/>
        <w:rPr>
          <w:rStyle w:val="uficommentbody"/>
        </w:rPr>
      </w:pPr>
      <w:r>
        <w:rPr>
          <w:rStyle w:val="uficommentbody"/>
        </w:rPr>
        <w:t xml:space="preserve">To </w:t>
      </w:r>
      <w:r w:rsidR="006E0621">
        <w:rPr>
          <w:rStyle w:val="uficommentbody"/>
        </w:rPr>
        <w:t>compile a data set that consists of traffic lights with different colors</w:t>
      </w:r>
    </w:p>
    <w:p w14:paraId="0ADCF350" w14:textId="77777777" w:rsidR="00490FEC" w:rsidRDefault="006E0621" w:rsidP="00690D56">
      <w:pPr>
        <w:pStyle w:val="bulletlist"/>
        <w:jc w:val="left"/>
        <w:rPr>
          <w:rStyle w:val="uficommentbody"/>
        </w:rPr>
      </w:pPr>
      <w:r>
        <w:rPr>
          <w:rStyle w:val="uficommentbody"/>
        </w:rPr>
        <w:t>To implement a neural network that is able to determine the color of a traffic light</w:t>
      </w:r>
    </w:p>
    <w:p w14:paraId="04178B20" w14:textId="2B0AEBAD" w:rsidR="00C23FCD" w:rsidRDefault="00C23FCD" w:rsidP="00C23FCD">
      <w:pPr>
        <w:pStyle w:val="Heading1"/>
      </w:pPr>
      <w:r>
        <w:t>Methodology</w:t>
      </w:r>
    </w:p>
    <w:p w14:paraId="5D001F77" w14:textId="690A67F1" w:rsidR="00C23FCD" w:rsidRDefault="0092450E" w:rsidP="0092450E">
      <w:pPr>
        <w:ind w:firstLine="576"/>
        <w:jc w:val="both"/>
      </w:pPr>
      <w:r>
        <w:t>I</w:t>
      </w:r>
      <w:r w:rsidR="00CE0669">
        <w:t>n gathering the training data, G</w:t>
      </w:r>
      <w:r>
        <w:t xml:space="preserve">oogle </w:t>
      </w:r>
      <w:r w:rsidR="00CE0669">
        <w:t>I</w:t>
      </w:r>
      <w:r>
        <w:t>mages w</w:t>
      </w:r>
      <w:r w:rsidR="00CE0669">
        <w:t>ere</w:t>
      </w:r>
      <w:r>
        <w:t xml:space="preserve"> used. Searching for traffic lights seen in the Philippines, a total approximate of pictures gathered were 122 consisting of Red and Green traffic lights. The Yellow traffic light was considerably hard to capture since only a few to none were able to come out of the search. The pictures retrieved from the internet was then cropped to the exact size of the traffic light with a rectangular cropping tool that had a ratio of 1:1. The now cropped photos were then </w:t>
      </w:r>
      <w:r w:rsidR="009269E1">
        <w:t>down sampled</w:t>
      </w:r>
      <w:r>
        <w:t xml:space="preserve"> to 35x35</w:t>
      </w:r>
      <w:r w:rsidR="009269E1">
        <w:t xml:space="preserve"> pixels each to incorporate</w:t>
      </w:r>
      <w:r>
        <w:t xml:space="preserve"> to the </w:t>
      </w:r>
      <w:r w:rsidR="009269E1">
        <w:t>neural network</w:t>
      </w:r>
      <w:r>
        <w:t>.</w:t>
      </w:r>
    </w:p>
    <w:p w14:paraId="6C51330B" w14:textId="0220154D" w:rsidR="0092450E" w:rsidRDefault="0092450E" w:rsidP="0092450E">
      <w:pPr>
        <w:ind w:firstLine="576"/>
        <w:jc w:val="both"/>
      </w:pPr>
    </w:p>
    <w:p w14:paraId="0FD7FF5E" w14:textId="2F1EF7E3" w:rsidR="009269E1" w:rsidRDefault="0092450E" w:rsidP="0092450E">
      <w:pPr>
        <w:ind w:firstLine="576"/>
        <w:jc w:val="both"/>
      </w:pPr>
      <w:r>
        <w:t xml:space="preserve">In gathering the testing data, actual photos of traffic lights were used, going around Metro Manila and capturing most traffic lights. An approximate of 264 pictures were </w:t>
      </w:r>
      <w:r>
        <w:lastRenderedPageBreak/>
        <w:t>captured</w:t>
      </w:r>
      <w:r w:rsidR="009269E1">
        <w:t xml:space="preserve"> consisting of Red, Yellow and Green traffic lights. These also were cropped to the size of the traffic light with a rectangular cropping tool with a ratio of 1:1. They were also down sampled </w:t>
      </w:r>
      <w:r w:rsidR="00F13CC7">
        <w:t xml:space="preserve">using Adobe Photoshop® </w:t>
      </w:r>
      <w:r w:rsidR="009269E1">
        <w:t>to 35x35 pixels each to be in</w:t>
      </w:r>
      <w:r w:rsidR="00E96BE9">
        <w:t>jected</w:t>
      </w:r>
      <w:r w:rsidR="009269E1">
        <w:t xml:space="preserve"> to the neural network.</w:t>
      </w:r>
      <w:r w:rsidR="00CE0669">
        <w:t xml:space="preserve"> </w:t>
      </w:r>
    </w:p>
    <w:p w14:paraId="3D1E1A87" w14:textId="77777777" w:rsidR="00EB12A0" w:rsidRDefault="00EB12A0" w:rsidP="0092450E">
      <w:pPr>
        <w:ind w:firstLine="576"/>
        <w:jc w:val="both"/>
      </w:pPr>
    </w:p>
    <w:p w14:paraId="4518BF22" w14:textId="36544497" w:rsidR="00490FEC" w:rsidRDefault="009269E1" w:rsidP="009269E1">
      <w:pPr>
        <w:ind w:firstLine="576"/>
        <w:jc w:val="both"/>
      </w:pPr>
      <w:r>
        <w:t xml:space="preserve">The photos that were obtained from actual shots will be used to determine the accuracy of the neural network once the training is done with the pictures obtained from google. Some hindrances arose when obtaining the traffic lights particularly the Yellow traffic light. It was considerably hard to obtain the Yellow traffic light on the internet as there are only a few captured while it was considerably difficult to capture the actual Yellow traffic light as it would only appear after a Green traffic light. </w:t>
      </w:r>
      <w:r w:rsidR="00EB12A0">
        <w:t xml:space="preserve">Due to time constraints, it is decided not to include the yellow traffic lights in the neural network as there is insufficient data gathered. </w:t>
      </w:r>
      <w:r>
        <w:t>There were also obstacles in converting the collected images into “.idx3-ubyte” data format prior to the integration to the neural network.</w:t>
      </w:r>
      <w:r w:rsidR="00EB12A0">
        <w:t xml:space="preserve"> The *.idx3-ubyte</w:t>
      </w:r>
      <w:r w:rsidR="00265E34">
        <w:t xml:space="preserve"> data format is chosen as this is the same data type used by the MNIST database of handwritten digits.</w:t>
      </w:r>
    </w:p>
    <w:p w14:paraId="01FFF0F4" w14:textId="77777777" w:rsidR="003174B6" w:rsidRDefault="003174B6" w:rsidP="003174B6">
      <w:pPr>
        <w:pStyle w:val="bulletlist"/>
        <w:numPr>
          <w:ilvl w:val="0"/>
          <w:numId w:val="0"/>
        </w:numPr>
        <w:ind w:left="90"/>
        <w:jc w:val="center"/>
      </w:pPr>
    </w:p>
    <w:p w14:paraId="74B66F4F" w14:textId="77777777" w:rsidR="00E17F45" w:rsidRDefault="00E17F45" w:rsidP="00E17F45">
      <w:pPr>
        <w:pStyle w:val="bulletlist"/>
        <w:numPr>
          <w:ilvl w:val="0"/>
          <w:numId w:val="0"/>
        </w:numPr>
        <w:ind w:left="90" w:firstLine="540"/>
      </w:pPr>
      <w:r>
        <w:t>A library called “MNISTEN” was found on the open source community. This library allows the automatic downsampling of multiple images into a 32x32 image and conversion of these images into a single idx3-ubyte data format – the same format being used by the MNIST database. However, this proved to be time consuming and the installation of the said library requires a lot of dependencies, even involving OpenCV and others.</w:t>
      </w:r>
    </w:p>
    <w:p w14:paraId="55B1C421" w14:textId="56DEA981" w:rsidR="00E17F45" w:rsidRDefault="00E17F45" w:rsidP="00E17F45">
      <w:pPr>
        <w:pStyle w:val="bulletlist"/>
        <w:numPr>
          <w:ilvl w:val="0"/>
          <w:numId w:val="0"/>
        </w:numPr>
        <w:ind w:left="90" w:firstLine="540"/>
      </w:pPr>
      <w:r>
        <w:t xml:space="preserve"> The solution was to push through using the prepared collection of 35x35 images</w:t>
      </w:r>
      <w:r w:rsidR="004706DA">
        <w:t xml:space="preserve"> shown in Figures 1 and 2</w:t>
      </w:r>
      <w:r>
        <w:t>. Instead of going through all the tedious process of coding the neural network</w:t>
      </w:r>
      <w:r w:rsidR="00F13CC7">
        <w:t>, the group decided to use a MATLAB® toolbox “Neural Network Toolbox”. This toolbox provides a user-friendly GUI/wizard that allows the user to build a neural network in just a few clicks.</w:t>
      </w:r>
    </w:p>
    <w:p w14:paraId="4569FD4A" w14:textId="0E26CFD6" w:rsidR="003174B6" w:rsidRDefault="00690D56" w:rsidP="003174B6">
      <w:pPr>
        <w:pStyle w:val="bulletlist"/>
        <w:numPr>
          <w:ilvl w:val="0"/>
          <w:numId w:val="0"/>
        </w:numPr>
        <w:ind w:left="90"/>
        <w:jc w:val="center"/>
      </w:pPr>
      <w:r>
        <w:lastRenderedPageBreak/>
        <w:br/>
      </w:r>
      <w:r w:rsidR="00B37E43">
        <w:rPr>
          <w:noProof/>
          <w:lang w:val="en-PH" w:eastAsia="en-PH"/>
        </w:rPr>
        <w:drawing>
          <wp:inline distT="0" distB="0" distL="0" distR="0" wp14:anchorId="5A66254D" wp14:editId="1BB1EC31">
            <wp:extent cx="2000250" cy="33337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train.jpg"/>
                    <pic:cNvPicPr/>
                  </pic:nvPicPr>
                  <pic:blipFill>
                    <a:blip r:embed="rId8">
                      <a:extLst>
                        <a:ext uri="{28A0092B-C50C-407E-A947-70E740481C1C}">
                          <a14:useLocalDpi xmlns:a14="http://schemas.microsoft.com/office/drawing/2010/main" val="0"/>
                        </a:ext>
                      </a:extLst>
                    </a:blip>
                    <a:stretch>
                      <a:fillRect/>
                    </a:stretch>
                  </pic:blipFill>
                  <pic:spPr>
                    <a:xfrm>
                      <a:off x="0" y="0"/>
                      <a:ext cx="2000250" cy="3333750"/>
                    </a:xfrm>
                    <a:prstGeom prst="rect">
                      <a:avLst/>
                    </a:prstGeom>
                  </pic:spPr>
                </pic:pic>
              </a:graphicData>
            </a:graphic>
          </wp:inline>
        </w:drawing>
      </w:r>
    </w:p>
    <w:p w14:paraId="05863FD5" w14:textId="0F42AEE7" w:rsidR="003174B6" w:rsidRDefault="003174B6" w:rsidP="003174B6">
      <w:pPr>
        <w:pStyle w:val="bulletlist"/>
        <w:numPr>
          <w:ilvl w:val="0"/>
          <w:numId w:val="0"/>
        </w:numPr>
        <w:ind w:left="90"/>
        <w:jc w:val="center"/>
      </w:pPr>
      <w:r>
        <w:rPr>
          <w:noProof/>
          <w:lang w:val="en-PH" w:eastAsia="en-PH"/>
        </w:rPr>
        <w:drawing>
          <wp:inline distT="0" distB="0" distL="0" distR="0" wp14:anchorId="0C3C9E2D" wp14:editId="0C8CD80D">
            <wp:extent cx="2000250" cy="33337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train.jpg"/>
                    <pic:cNvPicPr/>
                  </pic:nvPicPr>
                  <pic:blipFill>
                    <a:blip r:embed="rId9">
                      <a:extLst>
                        <a:ext uri="{28A0092B-C50C-407E-A947-70E740481C1C}">
                          <a14:useLocalDpi xmlns:a14="http://schemas.microsoft.com/office/drawing/2010/main" val="0"/>
                        </a:ext>
                      </a:extLst>
                    </a:blip>
                    <a:stretch>
                      <a:fillRect/>
                    </a:stretch>
                  </pic:blipFill>
                  <pic:spPr>
                    <a:xfrm>
                      <a:off x="0" y="0"/>
                      <a:ext cx="2000250" cy="3333750"/>
                    </a:xfrm>
                    <a:prstGeom prst="rect">
                      <a:avLst/>
                    </a:prstGeom>
                  </pic:spPr>
                </pic:pic>
              </a:graphicData>
            </a:graphic>
          </wp:inline>
        </w:drawing>
      </w:r>
    </w:p>
    <w:p w14:paraId="52CB7A8F" w14:textId="3E66B6F9" w:rsidR="003174B6" w:rsidRDefault="003174B6" w:rsidP="003174B6">
      <w:pPr>
        <w:pStyle w:val="bulletlist"/>
        <w:numPr>
          <w:ilvl w:val="0"/>
          <w:numId w:val="0"/>
        </w:numPr>
        <w:ind w:left="90"/>
        <w:jc w:val="center"/>
      </w:pPr>
      <w:r>
        <w:t>Figure 1. A collection of 60 Green traffic lights and 60 Red traffic lights that will be used as training data. The image is not to scale. Actual size for traffic light is 35x35 pixels.</w:t>
      </w:r>
    </w:p>
    <w:p w14:paraId="6D15F6A0" w14:textId="77777777" w:rsidR="00024D9C" w:rsidRDefault="00024D9C" w:rsidP="003174B6">
      <w:pPr>
        <w:pStyle w:val="bulletlist"/>
        <w:numPr>
          <w:ilvl w:val="0"/>
          <w:numId w:val="0"/>
        </w:numPr>
        <w:ind w:left="90"/>
        <w:jc w:val="center"/>
        <w:rPr>
          <w:noProof/>
        </w:rPr>
      </w:pPr>
    </w:p>
    <w:p w14:paraId="0877A0CD" w14:textId="77777777" w:rsidR="00265E34" w:rsidRDefault="00265E34" w:rsidP="003174B6">
      <w:pPr>
        <w:pStyle w:val="bulletlist"/>
        <w:numPr>
          <w:ilvl w:val="0"/>
          <w:numId w:val="0"/>
        </w:numPr>
        <w:ind w:left="90"/>
        <w:jc w:val="center"/>
        <w:rPr>
          <w:noProof/>
        </w:rPr>
      </w:pPr>
    </w:p>
    <w:p w14:paraId="706082BB" w14:textId="77777777" w:rsidR="00265E34" w:rsidRDefault="00265E34" w:rsidP="003174B6">
      <w:pPr>
        <w:pStyle w:val="bulletlist"/>
        <w:numPr>
          <w:ilvl w:val="0"/>
          <w:numId w:val="0"/>
        </w:numPr>
        <w:ind w:left="90"/>
        <w:jc w:val="center"/>
        <w:rPr>
          <w:noProof/>
        </w:rPr>
      </w:pPr>
    </w:p>
    <w:p w14:paraId="41842ADB" w14:textId="77777777" w:rsidR="00265E34" w:rsidRDefault="00265E34" w:rsidP="003174B6">
      <w:pPr>
        <w:pStyle w:val="bulletlist"/>
        <w:numPr>
          <w:ilvl w:val="0"/>
          <w:numId w:val="0"/>
        </w:numPr>
        <w:ind w:left="90"/>
        <w:jc w:val="center"/>
        <w:rPr>
          <w:noProof/>
        </w:rPr>
      </w:pPr>
    </w:p>
    <w:p w14:paraId="066CF532" w14:textId="77777777" w:rsidR="00265E34" w:rsidRDefault="00265E34" w:rsidP="003174B6">
      <w:pPr>
        <w:pStyle w:val="bulletlist"/>
        <w:numPr>
          <w:ilvl w:val="0"/>
          <w:numId w:val="0"/>
        </w:numPr>
        <w:ind w:left="90"/>
        <w:jc w:val="center"/>
        <w:rPr>
          <w:noProof/>
        </w:rPr>
      </w:pPr>
    </w:p>
    <w:p w14:paraId="1D072647" w14:textId="77777777" w:rsidR="00265E34" w:rsidRDefault="00265E34" w:rsidP="003174B6">
      <w:pPr>
        <w:pStyle w:val="bulletlist"/>
        <w:numPr>
          <w:ilvl w:val="0"/>
          <w:numId w:val="0"/>
        </w:numPr>
        <w:ind w:left="90"/>
        <w:jc w:val="center"/>
        <w:rPr>
          <w:noProof/>
        </w:rPr>
      </w:pPr>
    </w:p>
    <w:p w14:paraId="4BDBA953" w14:textId="77777777" w:rsidR="00265E34" w:rsidRDefault="00024D9C" w:rsidP="003174B6">
      <w:pPr>
        <w:pStyle w:val="bulletlist"/>
        <w:numPr>
          <w:ilvl w:val="0"/>
          <w:numId w:val="0"/>
        </w:numPr>
        <w:ind w:left="90"/>
        <w:jc w:val="center"/>
      </w:pPr>
      <w:r>
        <w:rPr>
          <w:noProof/>
          <w:lang w:val="en-PH" w:eastAsia="en-PH"/>
        </w:rPr>
        <w:drawing>
          <wp:inline distT="0" distB="0" distL="0" distR="0" wp14:anchorId="7DF7ADD4" wp14:editId="415B77F6">
            <wp:extent cx="1866900" cy="30194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testing.jpg"/>
                    <pic:cNvPicPr/>
                  </pic:nvPicPr>
                  <pic:blipFill rotWithShape="1">
                    <a:blip r:embed="rId10">
                      <a:extLst>
                        <a:ext uri="{28A0092B-C50C-407E-A947-70E740481C1C}">
                          <a14:useLocalDpi xmlns:a14="http://schemas.microsoft.com/office/drawing/2010/main" val="0"/>
                        </a:ext>
                      </a:extLst>
                    </a:blip>
                    <a:srcRect r="39506" b="42447"/>
                    <a:stretch/>
                  </pic:blipFill>
                  <pic:spPr bwMode="auto">
                    <a:xfrm>
                      <a:off x="0" y="0"/>
                      <a:ext cx="1869589" cy="3023774"/>
                    </a:xfrm>
                    <a:prstGeom prst="rect">
                      <a:avLst/>
                    </a:prstGeom>
                    <a:ln>
                      <a:noFill/>
                    </a:ln>
                    <a:extLst>
                      <a:ext uri="{53640926-AAD7-44D8-BBD7-CCE9431645EC}">
                        <a14:shadowObscured xmlns:a14="http://schemas.microsoft.com/office/drawing/2010/main"/>
                      </a:ext>
                    </a:extLst>
                  </pic:spPr>
                </pic:pic>
              </a:graphicData>
            </a:graphic>
          </wp:inline>
        </w:drawing>
      </w:r>
    </w:p>
    <w:p w14:paraId="12492AF0" w14:textId="44FBBC67" w:rsidR="003174B6" w:rsidRDefault="003174B6" w:rsidP="003174B6">
      <w:pPr>
        <w:pStyle w:val="bulletlist"/>
        <w:numPr>
          <w:ilvl w:val="0"/>
          <w:numId w:val="0"/>
        </w:numPr>
        <w:ind w:left="90"/>
        <w:jc w:val="center"/>
      </w:pPr>
      <w:r>
        <w:rPr>
          <w:noProof/>
          <w:lang w:val="en-PH" w:eastAsia="en-PH"/>
        </w:rPr>
        <w:drawing>
          <wp:inline distT="0" distB="0" distL="0" distR="0" wp14:anchorId="49E8ED11" wp14:editId="40C08A63">
            <wp:extent cx="1990725" cy="20383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train.jpg"/>
                    <pic:cNvPicPr/>
                  </pic:nvPicPr>
                  <pic:blipFill>
                    <a:blip r:embed="rId11">
                      <a:extLst>
                        <a:ext uri="{28A0092B-C50C-407E-A947-70E740481C1C}">
                          <a14:useLocalDpi xmlns:a14="http://schemas.microsoft.com/office/drawing/2010/main" val="0"/>
                        </a:ext>
                      </a:extLst>
                    </a:blip>
                    <a:stretch>
                      <a:fillRect/>
                    </a:stretch>
                  </pic:blipFill>
                  <pic:spPr>
                    <a:xfrm>
                      <a:off x="0" y="0"/>
                      <a:ext cx="2000250" cy="2048103"/>
                    </a:xfrm>
                    <a:prstGeom prst="rect">
                      <a:avLst/>
                    </a:prstGeom>
                  </pic:spPr>
                </pic:pic>
              </a:graphicData>
            </a:graphic>
          </wp:inline>
        </w:drawing>
      </w:r>
    </w:p>
    <w:p w14:paraId="3589D181" w14:textId="39896E77" w:rsidR="00024D9C" w:rsidRDefault="00024D9C" w:rsidP="00024D9C">
      <w:pPr>
        <w:pStyle w:val="bulletlist"/>
        <w:numPr>
          <w:ilvl w:val="0"/>
          <w:numId w:val="0"/>
        </w:numPr>
        <w:ind w:left="90"/>
        <w:jc w:val="center"/>
      </w:pPr>
      <w:r>
        <w:t xml:space="preserve">Figure 2. A </w:t>
      </w:r>
      <w:r w:rsidR="004A32EC">
        <w:t xml:space="preserve">part of the </w:t>
      </w:r>
      <w:r>
        <w:t>collection of Green traffic lights and Red traffic lights that will be used as testing data. The image is not to scale. Actual size for traffic light is 35x35 pixels.</w:t>
      </w:r>
    </w:p>
    <w:p w14:paraId="61C42736" w14:textId="77777777" w:rsidR="003174B6" w:rsidRDefault="003174B6" w:rsidP="00E17F45">
      <w:pPr>
        <w:pStyle w:val="bulletlist"/>
        <w:numPr>
          <w:ilvl w:val="0"/>
          <w:numId w:val="0"/>
        </w:numPr>
      </w:pPr>
    </w:p>
    <w:p w14:paraId="1A3638A0" w14:textId="130A35B1" w:rsidR="00E17F45" w:rsidRDefault="000D330C" w:rsidP="00E17F45">
      <w:pPr>
        <w:pStyle w:val="Heading1"/>
      </w:pPr>
      <w:r>
        <w:lastRenderedPageBreak/>
        <w:t>Data and Results</w:t>
      </w:r>
    </w:p>
    <w:p w14:paraId="7DF780A7" w14:textId="40F3B03C" w:rsidR="00E17F45" w:rsidRDefault="00FB32FD" w:rsidP="00E17F45">
      <w:pPr>
        <w:pStyle w:val="bulletlist"/>
        <w:numPr>
          <w:ilvl w:val="0"/>
          <w:numId w:val="0"/>
        </w:numPr>
      </w:pPr>
      <w:r w:rsidRPr="00FB32FD">
        <w:rPr>
          <w:noProof/>
          <w:lang w:val="en-PH" w:eastAsia="en-PH"/>
        </w:rPr>
        <w:drawing>
          <wp:inline distT="0" distB="0" distL="0" distR="0" wp14:anchorId="36F594DF" wp14:editId="7743AB33">
            <wp:extent cx="3090545" cy="3158937"/>
            <wp:effectExtent l="0" t="0" r="0" b="3810"/>
            <wp:docPr id="1" name="Picture 1" descr="C:\Users\Gervin\Desktop\proj\12309024_1201774836502964_14461009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vin\Desktop\proj\12309024_1201774836502964_1446100933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0545" cy="3158937"/>
                    </a:xfrm>
                    <a:prstGeom prst="rect">
                      <a:avLst/>
                    </a:prstGeom>
                    <a:noFill/>
                    <a:ln>
                      <a:noFill/>
                    </a:ln>
                  </pic:spPr>
                </pic:pic>
              </a:graphicData>
            </a:graphic>
          </wp:inline>
        </w:drawing>
      </w:r>
    </w:p>
    <w:p w14:paraId="7A0BC35A" w14:textId="60BCF80F" w:rsidR="00FB32FD" w:rsidRDefault="00FB32FD" w:rsidP="00FB32FD">
      <w:pPr>
        <w:pStyle w:val="bulletlist"/>
        <w:numPr>
          <w:ilvl w:val="0"/>
          <w:numId w:val="0"/>
        </w:numPr>
        <w:jc w:val="center"/>
      </w:pPr>
      <w:r>
        <w:t>Figure 3. Confusion matrix</w:t>
      </w:r>
    </w:p>
    <w:p w14:paraId="30524F67" w14:textId="4F8DEF90" w:rsidR="00FB32FD" w:rsidRDefault="00FB32FD" w:rsidP="00FB32FD">
      <w:pPr>
        <w:pStyle w:val="bulletlist"/>
        <w:numPr>
          <w:ilvl w:val="0"/>
          <w:numId w:val="0"/>
        </w:numPr>
        <w:jc w:val="center"/>
      </w:pPr>
      <w:r w:rsidRPr="00FB32FD">
        <w:rPr>
          <w:noProof/>
          <w:lang w:val="en-PH" w:eastAsia="en-PH"/>
        </w:rPr>
        <w:drawing>
          <wp:inline distT="0" distB="0" distL="0" distR="0" wp14:anchorId="0A2DB1EC" wp14:editId="3D53908B">
            <wp:extent cx="3090545" cy="3109192"/>
            <wp:effectExtent l="0" t="0" r="0" b="0"/>
            <wp:docPr id="2" name="Picture 2" descr="C:\Users\Gervin\Desktop\proj\12282953_1201775023169612_5779584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vin\Desktop\proj\12282953_1201775023169612_577958430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0545" cy="3109192"/>
                    </a:xfrm>
                    <a:prstGeom prst="rect">
                      <a:avLst/>
                    </a:prstGeom>
                    <a:noFill/>
                    <a:ln>
                      <a:noFill/>
                    </a:ln>
                  </pic:spPr>
                </pic:pic>
              </a:graphicData>
            </a:graphic>
          </wp:inline>
        </w:drawing>
      </w:r>
    </w:p>
    <w:p w14:paraId="49DCF558" w14:textId="7ACC97FE" w:rsidR="00FB32FD" w:rsidRDefault="00FB32FD" w:rsidP="00FB32FD">
      <w:pPr>
        <w:pStyle w:val="bulletlist"/>
        <w:numPr>
          <w:ilvl w:val="0"/>
          <w:numId w:val="0"/>
        </w:numPr>
        <w:jc w:val="center"/>
      </w:pPr>
      <w:r>
        <w:t>Figure 4.</w:t>
      </w:r>
      <w:r w:rsidR="00692981">
        <w:t xml:space="preserve"> Receiver Operating Characteristic</w:t>
      </w:r>
      <w:bookmarkStart w:id="0" w:name="_GoBack"/>
      <w:bookmarkEnd w:id="0"/>
      <w:r>
        <w:br/>
      </w:r>
    </w:p>
    <w:p w14:paraId="426F98A1" w14:textId="1842D9F3" w:rsidR="00FB32FD" w:rsidRDefault="00FB32FD" w:rsidP="00FB32FD">
      <w:pPr>
        <w:pStyle w:val="bulletlist"/>
        <w:numPr>
          <w:ilvl w:val="0"/>
          <w:numId w:val="0"/>
        </w:numPr>
        <w:jc w:val="center"/>
      </w:pPr>
      <w:r w:rsidRPr="00FB32FD">
        <w:rPr>
          <w:noProof/>
          <w:lang w:val="en-PH" w:eastAsia="en-PH"/>
        </w:rPr>
        <w:lastRenderedPageBreak/>
        <w:drawing>
          <wp:inline distT="0" distB="0" distL="0" distR="0" wp14:anchorId="7B33BB9E" wp14:editId="1E1EA23E">
            <wp:extent cx="2536190" cy="3928110"/>
            <wp:effectExtent l="0" t="0" r="0" b="0"/>
            <wp:docPr id="3" name="Picture 3" descr="C:\Users\Gervin\Desktop\proj\12285828_1201775199836261_696919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vin\Desktop\proj\12285828_1201775199836261_696919250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6190" cy="3928110"/>
                    </a:xfrm>
                    <a:prstGeom prst="rect">
                      <a:avLst/>
                    </a:prstGeom>
                    <a:noFill/>
                    <a:ln>
                      <a:noFill/>
                    </a:ln>
                  </pic:spPr>
                </pic:pic>
              </a:graphicData>
            </a:graphic>
          </wp:inline>
        </w:drawing>
      </w:r>
    </w:p>
    <w:p w14:paraId="57B0064F" w14:textId="11F5A444" w:rsidR="00FB32FD" w:rsidRDefault="00FB32FD" w:rsidP="00FB32FD">
      <w:pPr>
        <w:pStyle w:val="bulletlist"/>
        <w:numPr>
          <w:ilvl w:val="0"/>
          <w:numId w:val="0"/>
        </w:numPr>
        <w:jc w:val="center"/>
      </w:pPr>
      <w:r>
        <w:t>Figure 5. Details of the training done using the Neural Network Toolbox</w:t>
      </w:r>
    </w:p>
    <w:p w14:paraId="1440B893" w14:textId="77777777" w:rsidR="00FB32FD" w:rsidRDefault="00FB32FD" w:rsidP="00FB32FD">
      <w:pPr>
        <w:pStyle w:val="bulletlist"/>
        <w:numPr>
          <w:ilvl w:val="0"/>
          <w:numId w:val="0"/>
        </w:numPr>
        <w:jc w:val="center"/>
      </w:pPr>
    </w:p>
    <w:p w14:paraId="17AB83C7" w14:textId="53F8EC49" w:rsidR="00FB32FD" w:rsidRDefault="00FB32FD" w:rsidP="00FB32FD">
      <w:pPr>
        <w:pStyle w:val="bulletlist"/>
        <w:numPr>
          <w:ilvl w:val="0"/>
          <w:numId w:val="0"/>
        </w:numPr>
        <w:jc w:val="center"/>
      </w:pPr>
      <w:r w:rsidRPr="00FB32FD">
        <w:rPr>
          <w:noProof/>
          <w:lang w:val="en-PH" w:eastAsia="en-PH"/>
        </w:rPr>
        <w:drawing>
          <wp:inline distT="0" distB="0" distL="0" distR="0" wp14:anchorId="1F26D693" wp14:editId="77BDC677">
            <wp:extent cx="3090545" cy="2348913"/>
            <wp:effectExtent l="0" t="0" r="0" b="0"/>
            <wp:docPr id="4" name="Picture 4" descr="C:\Users\Gervin\Desktop\proj\12286045_1201775359836245_1658535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vin\Desktop\proj\12286045_1201775359836245_1658535848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0545" cy="2348913"/>
                    </a:xfrm>
                    <a:prstGeom prst="rect">
                      <a:avLst/>
                    </a:prstGeom>
                    <a:noFill/>
                    <a:ln>
                      <a:noFill/>
                    </a:ln>
                  </pic:spPr>
                </pic:pic>
              </a:graphicData>
            </a:graphic>
          </wp:inline>
        </w:drawing>
      </w:r>
    </w:p>
    <w:p w14:paraId="4673B0ED" w14:textId="43D4D8E0" w:rsidR="00FB32FD" w:rsidRDefault="00FB32FD" w:rsidP="00FB32FD">
      <w:pPr>
        <w:pStyle w:val="bulletlist"/>
        <w:numPr>
          <w:ilvl w:val="0"/>
          <w:numId w:val="0"/>
        </w:numPr>
        <w:jc w:val="center"/>
      </w:pPr>
      <w:r>
        <w:t>Figure 6. Validation</w:t>
      </w:r>
    </w:p>
    <w:p w14:paraId="60A8B92D" w14:textId="77777777" w:rsidR="00FB32FD" w:rsidRDefault="00FB32FD" w:rsidP="00FB32FD">
      <w:pPr>
        <w:pStyle w:val="bulletlist"/>
        <w:numPr>
          <w:ilvl w:val="0"/>
          <w:numId w:val="0"/>
        </w:numPr>
        <w:jc w:val="center"/>
      </w:pPr>
    </w:p>
    <w:p w14:paraId="5790E7EF" w14:textId="2E0898C9" w:rsidR="00FB32FD" w:rsidRDefault="00FB32FD" w:rsidP="00FB32FD">
      <w:pPr>
        <w:pStyle w:val="bulletlist"/>
        <w:numPr>
          <w:ilvl w:val="0"/>
          <w:numId w:val="0"/>
        </w:numPr>
        <w:jc w:val="center"/>
      </w:pPr>
      <w:r w:rsidRPr="00FB32FD">
        <w:rPr>
          <w:noProof/>
          <w:lang w:val="en-PH" w:eastAsia="en-PH"/>
        </w:rPr>
        <w:lastRenderedPageBreak/>
        <w:drawing>
          <wp:inline distT="0" distB="0" distL="0" distR="0" wp14:anchorId="34FDEFD9" wp14:editId="01229239">
            <wp:extent cx="3090545" cy="2345193"/>
            <wp:effectExtent l="0" t="0" r="0" b="0"/>
            <wp:docPr id="5" name="Picture 5" descr="C:\Users\Gervin\Desktop\proj\12305847_1201775826502865_132158638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vin\Desktop\proj\12305847_1201775826502865_1321586383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545" cy="2345193"/>
                    </a:xfrm>
                    <a:prstGeom prst="rect">
                      <a:avLst/>
                    </a:prstGeom>
                    <a:noFill/>
                    <a:ln>
                      <a:noFill/>
                    </a:ln>
                  </pic:spPr>
                </pic:pic>
              </a:graphicData>
            </a:graphic>
          </wp:inline>
        </w:drawing>
      </w:r>
    </w:p>
    <w:p w14:paraId="39F64ADF" w14:textId="77777777" w:rsidR="00A44276" w:rsidRDefault="00FB32FD" w:rsidP="00FB32FD">
      <w:pPr>
        <w:pStyle w:val="bulletlist"/>
        <w:numPr>
          <w:ilvl w:val="0"/>
          <w:numId w:val="0"/>
        </w:numPr>
        <w:jc w:val="center"/>
        <w:sectPr w:rsidR="00A44276" w:rsidSect="00325054">
          <w:type w:val="continuous"/>
          <w:pgSz w:w="12240" w:h="15840" w:code="1"/>
          <w:pgMar w:top="1080" w:right="893" w:bottom="1440" w:left="893" w:header="720" w:footer="720" w:gutter="0"/>
          <w:cols w:num="2" w:space="720"/>
          <w:docGrid w:linePitch="360"/>
        </w:sectPr>
      </w:pPr>
      <w:r>
        <w:t>Figure 7. Error Histogram</w:t>
      </w:r>
    </w:p>
    <w:p w14:paraId="26503D2C" w14:textId="2476AF9E" w:rsidR="00FB32FD" w:rsidRDefault="00A44276" w:rsidP="00A44276">
      <w:pPr>
        <w:pStyle w:val="bulletlist"/>
        <w:numPr>
          <w:ilvl w:val="0"/>
          <w:numId w:val="0"/>
        </w:numPr>
      </w:pPr>
      <w:r>
        <w:lastRenderedPageBreak/>
        <w:t>APPENDIX</w:t>
      </w:r>
    </w:p>
    <w:p w14:paraId="3C5BAFDE" w14:textId="086982F6" w:rsidR="00A44276" w:rsidRDefault="00A44276" w:rsidP="00A44276">
      <w:pPr>
        <w:pStyle w:val="bulletlist"/>
        <w:numPr>
          <w:ilvl w:val="0"/>
          <w:numId w:val="0"/>
        </w:numPr>
      </w:pPr>
      <w:r>
        <w:t>“Advance Script” Generated through Neural Network Toolbox</w:t>
      </w:r>
    </w:p>
    <w:p w14:paraId="7755CC1C"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Solve a Pattern Recognition Problem with a Neural Network</w:t>
      </w:r>
    </w:p>
    <w:p w14:paraId="31843A4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Script generated by Neural Pattern Recognition app</w:t>
      </w:r>
    </w:p>
    <w:p w14:paraId="38BD2D48"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Created 26-Nov-2015 22:42:57</w:t>
      </w:r>
    </w:p>
    <w:p w14:paraId="4C7EFB6C"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w:t>
      </w:r>
    </w:p>
    <w:p w14:paraId="3E803706"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This script assumes these variables are defined:</w:t>
      </w:r>
    </w:p>
    <w:p w14:paraId="57CBC46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w:t>
      </w:r>
    </w:p>
    <w:p w14:paraId="3F39D053"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trainData - input data.</w:t>
      </w:r>
    </w:p>
    <w:p w14:paraId="27F9C92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Targets - target data.</w:t>
      </w:r>
    </w:p>
    <w:p w14:paraId="34A5F40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5D9029E7"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x = trainData;</w:t>
      </w:r>
    </w:p>
    <w:p w14:paraId="7EA46FEF"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t = Targets;</w:t>
      </w:r>
    </w:p>
    <w:p w14:paraId="05672F0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62847F5A"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Choose a Training Function</w:t>
      </w:r>
    </w:p>
    <w:p w14:paraId="10168F0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For a list of all training functions type: help nntrain</w:t>
      </w:r>
    </w:p>
    <w:p w14:paraId="4C7A4953"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'trainlm' is usually fastest.</w:t>
      </w:r>
    </w:p>
    <w:p w14:paraId="0A5BD51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'trainbr' takes longer but may be better for challenging problems.</w:t>
      </w:r>
    </w:p>
    <w:p w14:paraId="00098D79"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'trainscg' uses less memory. Suitable in low memory situations.</w:t>
      </w:r>
    </w:p>
    <w:p w14:paraId="09851973"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trainFcn = 'trainscg';  % Scaled conjugate gradient backpropagation.</w:t>
      </w:r>
    </w:p>
    <w:p w14:paraId="522E16FC"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4D34B09C"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Create a Pattern Recognition Network</w:t>
      </w:r>
    </w:p>
    <w:p w14:paraId="796829FC"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hiddenLayerSize = 10;</w:t>
      </w:r>
    </w:p>
    <w:p w14:paraId="2C1F962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 = patternnet(hiddenLayerSize);</w:t>
      </w:r>
    </w:p>
    <w:p w14:paraId="52D0BF9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2D52169D"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Choose Input and Output Pre/Post-Processing Functions</w:t>
      </w:r>
    </w:p>
    <w:p w14:paraId="413A3EF4"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For a list of all processing functions type: help nnprocess</w:t>
      </w:r>
    </w:p>
    <w:p w14:paraId="728E0023"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net.input.processFcns = {'removeconstantrows','mapminmax'};</w:t>
      </w:r>
    </w:p>
    <w:p w14:paraId="4CA83553"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net.output.processFcns = {'removeconstantrows','mapminmax'};</w:t>
      </w:r>
    </w:p>
    <w:p w14:paraId="6C129FA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21846041"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Setup Division of Data for Training, Validation, Testing</w:t>
      </w:r>
    </w:p>
    <w:p w14:paraId="6E6D5E46"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For a list of all data division functions type: help nndivide</w:t>
      </w:r>
    </w:p>
    <w:p w14:paraId="74C69A43"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net.divideFcn = 'dividerand';  % Divide data randomly</w:t>
      </w:r>
    </w:p>
    <w:p w14:paraId="0218FFD8"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net.divideMode = 'sample';  % Divide up every sample</w:t>
      </w:r>
    </w:p>
    <w:p w14:paraId="141BAC8E"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net.divideParam.trainRatio = 70/100;</w:t>
      </w:r>
    </w:p>
    <w:p w14:paraId="04B78814"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net.divideParam.valRatio = 15/100;</w:t>
      </w:r>
    </w:p>
    <w:p w14:paraId="0FEC0C2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net.divideParam.testRatio = 15/100;</w:t>
      </w:r>
    </w:p>
    <w:p w14:paraId="6D9A35E9"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5013296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Choose a Performance Function</w:t>
      </w:r>
    </w:p>
    <w:p w14:paraId="0A2719ED"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For a list of all performance functions type: help nnperformance</w:t>
      </w:r>
    </w:p>
    <w:p w14:paraId="191A489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net.performFcn = 'crossentropy';  % Cross-Entropy</w:t>
      </w:r>
    </w:p>
    <w:p w14:paraId="20601BEE"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221C4717"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Choose Plot Functions</w:t>
      </w:r>
    </w:p>
    <w:p w14:paraId="31DFF7BA"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For a list of all plot functions type: help nnplot</w:t>
      </w:r>
    </w:p>
    <w:p w14:paraId="782F6126"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net.plotFcns = {'plotperform','plottrainstate','ploterrhist', ...</w:t>
      </w:r>
    </w:p>
    <w:p w14:paraId="4CAEF30D"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'plotconfusion', 'plotroc'};</w:t>
      </w:r>
    </w:p>
    <w:p w14:paraId="6EAF2A7D"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50FDE569"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Train the Network</w:t>
      </w:r>
    </w:p>
    <w:p w14:paraId="3756CB7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[net,tr] = train(net,x,t);</w:t>
      </w:r>
    </w:p>
    <w:p w14:paraId="17C8FB76"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1463A62D"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Test the Network</w:t>
      </w:r>
    </w:p>
    <w:p w14:paraId="4DEACAB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y = net(x);</w:t>
      </w:r>
    </w:p>
    <w:p w14:paraId="436EA09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e = gsubtract(t,y);</w:t>
      </w:r>
    </w:p>
    <w:p w14:paraId="0612EAB1"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performance = perform(net,t,y)</w:t>
      </w:r>
    </w:p>
    <w:p w14:paraId="1EC2402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tind = vec2ind(t);</w:t>
      </w:r>
    </w:p>
    <w:p w14:paraId="1D22CB77"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yind = vec2ind(y);</w:t>
      </w:r>
    </w:p>
    <w:p w14:paraId="5AE464C7"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percentErrors = sum(tind ~= yind)/numel(tind);</w:t>
      </w:r>
    </w:p>
    <w:p w14:paraId="06FB0A4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67C4F89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Recalculate Training, Validation and Test Performance</w:t>
      </w:r>
    </w:p>
    <w:p w14:paraId="0A8098D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trainTargets = t .* tr.trainMask{1};</w:t>
      </w:r>
    </w:p>
    <w:p w14:paraId="027317A4"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valTargets = t .* tr.valMask{1};</w:t>
      </w:r>
    </w:p>
    <w:p w14:paraId="145EAB46"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testTargets = t .* tr.testMask{1};</w:t>
      </w:r>
    </w:p>
    <w:p w14:paraId="0EDD54D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trainPerformance = perform(net,trainTargets,y)</w:t>
      </w:r>
    </w:p>
    <w:p w14:paraId="5C0D176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valPerformance = perform(net,valTargets,y)</w:t>
      </w:r>
    </w:p>
    <w:p w14:paraId="7D48571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testPerformance = perform(net,testTargets,y)</w:t>
      </w:r>
    </w:p>
    <w:p w14:paraId="5B42B4F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292497C9"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View the Network</w:t>
      </w:r>
    </w:p>
    <w:p w14:paraId="7BDFB4C3"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lastRenderedPageBreak/>
        <w:t>view(net)</w:t>
      </w:r>
    </w:p>
    <w:p w14:paraId="50268643"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70F9A80E"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Plots</w:t>
      </w:r>
    </w:p>
    <w:p w14:paraId="34B11A9F"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Uncomment these lines to enable various plots.</w:t>
      </w:r>
    </w:p>
    <w:p w14:paraId="09571138"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%figure, plotperform(tr)</w:t>
      </w:r>
    </w:p>
    <w:p w14:paraId="6C3C417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%figure, plottrainstate(tr)</w:t>
      </w:r>
    </w:p>
    <w:p w14:paraId="5EA7A3C7"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%figure, ploterrhist(e)</w:t>
      </w:r>
    </w:p>
    <w:p w14:paraId="604302C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%figure, plotconfusion(t,y)</w:t>
      </w:r>
    </w:p>
    <w:p w14:paraId="05CD6A74"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%figure, plotroc(t,y)</w:t>
      </w:r>
    </w:p>
    <w:p w14:paraId="34798A6E"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35C070D5"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Deployment</w:t>
      </w:r>
    </w:p>
    <w:p w14:paraId="32B5712C"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Change the (false) values to (true) to enable the following code blocks.</w:t>
      </w:r>
    </w:p>
    <w:p w14:paraId="75C37DFF"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See the help for each generation function for more information.</w:t>
      </w:r>
    </w:p>
    <w:p w14:paraId="67C597BF"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if (false)</w:t>
      </w:r>
    </w:p>
    <w:p w14:paraId="225B5AD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 Generate MATLAB function for neural network for application</w:t>
      </w:r>
    </w:p>
    <w:p w14:paraId="25B7FB5D"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 deployment in MATLAB scripts or with MATLAB Compiler and Builder</w:t>
      </w:r>
    </w:p>
    <w:p w14:paraId="1E32E6C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 tools, or simply to examine the calculations your trained neural</w:t>
      </w:r>
    </w:p>
    <w:p w14:paraId="21CCC294"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 network performs.</w:t>
      </w:r>
    </w:p>
    <w:p w14:paraId="47517085"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genFunction(net,'myNeuralNetworkFunction');</w:t>
      </w:r>
    </w:p>
    <w:p w14:paraId="1A568678"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y = myNeuralNetworkFunction(x);</w:t>
      </w:r>
    </w:p>
    <w:p w14:paraId="04716F81"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end</w:t>
      </w:r>
    </w:p>
    <w:p w14:paraId="0ECF6D66"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if (false)</w:t>
      </w:r>
    </w:p>
    <w:p w14:paraId="46A4AB1C"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 Generate a matrix-only MATLAB function for neural network code</w:t>
      </w:r>
    </w:p>
    <w:p w14:paraId="36452ED5"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 generation with MATLAB Coder tools.</w:t>
      </w:r>
    </w:p>
    <w:p w14:paraId="17227D2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genFunction(net,'myNeuralNetworkFunction','MatrixOnly','yes');</w:t>
      </w:r>
    </w:p>
    <w:p w14:paraId="2128A1A8"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y = myNeuralNetworkFunction(x);</w:t>
      </w:r>
    </w:p>
    <w:p w14:paraId="2ECE650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end</w:t>
      </w:r>
    </w:p>
    <w:p w14:paraId="3F0588F7"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if (false)</w:t>
      </w:r>
    </w:p>
    <w:p w14:paraId="52644F0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 Generate a Simulink diagram for simulation or deployment with.</w:t>
      </w:r>
    </w:p>
    <w:p w14:paraId="6D37F36A"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 Simulink Coder tools.</w:t>
      </w:r>
    </w:p>
    <w:p w14:paraId="168214BC"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gensim(net);</w:t>
      </w:r>
    </w:p>
    <w:p w14:paraId="783BFD50" w14:textId="17622114" w:rsid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end</w:t>
      </w:r>
    </w:p>
    <w:p w14:paraId="52D1D675" w14:textId="77777777" w:rsidR="00A44276" w:rsidRDefault="00A44276" w:rsidP="00A44276">
      <w:pPr>
        <w:pStyle w:val="bulletlist"/>
        <w:numPr>
          <w:ilvl w:val="0"/>
          <w:numId w:val="0"/>
        </w:numPr>
        <w:spacing w:after="0"/>
        <w:ind w:left="360"/>
        <w:rPr>
          <w:rFonts w:ascii="Courier New" w:hAnsi="Courier New" w:cs="Courier New"/>
          <w:sz w:val="18"/>
          <w:szCs w:val="18"/>
        </w:rPr>
      </w:pPr>
    </w:p>
    <w:p w14:paraId="571D1E18" w14:textId="77777777" w:rsidR="00A44276" w:rsidRDefault="00A44276" w:rsidP="00A44276">
      <w:pPr>
        <w:pStyle w:val="bulletlist"/>
        <w:numPr>
          <w:ilvl w:val="0"/>
          <w:numId w:val="0"/>
        </w:numPr>
        <w:spacing w:after="0"/>
        <w:ind w:left="360"/>
        <w:rPr>
          <w:rFonts w:ascii="Courier New" w:hAnsi="Courier New" w:cs="Courier New"/>
          <w:sz w:val="18"/>
          <w:szCs w:val="18"/>
        </w:rPr>
      </w:pPr>
    </w:p>
    <w:p w14:paraId="13186586" w14:textId="77CA7A44" w:rsidR="00A44276" w:rsidRPr="00A44276" w:rsidRDefault="00A44276" w:rsidP="00A44276">
      <w:pPr>
        <w:pStyle w:val="bulletlist"/>
        <w:numPr>
          <w:ilvl w:val="0"/>
          <w:numId w:val="0"/>
        </w:numPr>
        <w:spacing w:after="0"/>
      </w:pPr>
      <w:r>
        <w:t>“Simple Script” Generated using Neural Network Toolbox</w:t>
      </w:r>
    </w:p>
    <w:p w14:paraId="373B768B"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Solve a Pattern Recognition Problem with a Neural Network</w:t>
      </w:r>
    </w:p>
    <w:p w14:paraId="7F3F886F"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Script generated by Neural Pattern Recognition app</w:t>
      </w:r>
    </w:p>
    <w:p w14:paraId="436217A4"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Created 26-Nov-2015 22:41:25</w:t>
      </w:r>
    </w:p>
    <w:p w14:paraId="2531B83C"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w:t>
      </w:r>
    </w:p>
    <w:p w14:paraId="7F759E79"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This script assumes these variables are defined:</w:t>
      </w:r>
    </w:p>
    <w:p w14:paraId="5E4D8F80"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w:t>
      </w:r>
    </w:p>
    <w:p w14:paraId="608711F7"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trainData - input data.</w:t>
      </w:r>
    </w:p>
    <w:p w14:paraId="38C92339"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Targets - target data.</w:t>
      </w:r>
    </w:p>
    <w:p w14:paraId="17590A2A"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p>
    <w:p w14:paraId="4DE7B989"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x = trainData;</w:t>
      </w:r>
    </w:p>
    <w:p w14:paraId="4DC59329"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t = Targets;</w:t>
      </w:r>
    </w:p>
    <w:p w14:paraId="2FAB764B"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p>
    <w:p w14:paraId="5FE5F263"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Choose a Training Function</w:t>
      </w:r>
    </w:p>
    <w:p w14:paraId="1390A353"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For a list of all training functions type: help nntrain</w:t>
      </w:r>
    </w:p>
    <w:p w14:paraId="2ED65516"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'trainlm' is usually fastest.</w:t>
      </w:r>
    </w:p>
    <w:p w14:paraId="6F8AEDBA"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'trainbr' takes longer but may be better for challenging problems.</w:t>
      </w:r>
    </w:p>
    <w:p w14:paraId="3FCEF660"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'trainscg' uses less memory. Suitable in low memory situations.</w:t>
      </w:r>
    </w:p>
    <w:p w14:paraId="01CE99D2"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trainFcn = 'trainscg';  % Scaled conjugate gradient backpropagation.</w:t>
      </w:r>
    </w:p>
    <w:p w14:paraId="6DEFB1B4"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p>
    <w:p w14:paraId="1F812AE0"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Create a Pattern Recognition Network</w:t>
      </w:r>
    </w:p>
    <w:p w14:paraId="39568DBF"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hiddenLayerSize = 10;</w:t>
      </w:r>
    </w:p>
    <w:p w14:paraId="48889EF8"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net = patternnet(hiddenLayerSize);</w:t>
      </w:r>
    </w:p>
    <w:p w14:paraId="3C476DFB"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p>
    <w:p w14:paraId="1B530084"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Setup Division of Data for Training, Validation, Testing</w:t>
      </w:r>
    </w:p>
    <w:p w14:paraId="5A47829F"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net.divideParam.trainRatio = 70/100;</w:t>
      </w:r>
    </w:p>
    <w:p w14:paraId="046AF039"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net.divideParam.valRatio = 15/100;</w:t>
      </w:r>
    </w:p>
    <w:p w14:paraId="158E61BF"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net.divideParam.testRatio = 15/100;</w:t>
      </w:r>
    </w:p>
    <w:p w14:paraId="1248A838"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p>
    <w:p w14:paraId="086A18EE"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Train the Network</w:t>
      </w:r>
    </w:p>
    <w:p w14:paraId="694B18DB"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[net,tr] = train(net,x,t);</w:t>
      </w:r>
    </w:p>
    <w:p w14:paraId="010584D2"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p>
    <w:p w14:paraId="4BC5180C"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Test the Network</w:t>
      </w:r>
    </w:p>
    <w:p w14:paraId="63386132"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y = net(x);</w:t>
      </w:r>
    </w:p>
    <w:p w14:paraId="04F5A27E"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lastRenderedPageBreak/>
        <w:t>e = gsubtract(t,y);</w:t>
      </w:r>
    </w:p>
    <w:p w14:paraId="5E6781C1"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performance = perform(net,t,y)</w:t>
      </w:r>
    </w:p>
    <w:p w14:paraId="43E9BBFA"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tind = vec2ind(t);</w:t>
      </w:r>
    </w:p>
    <w:p w14:paraId="78DD511D"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yind = vec2ind(y);</w:t>
      </w:r>
    </w:p>
    <w:p w14:paraId="5D7DC9EF"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percentErrors = sum(tind ~= yind)/numel(tind);</w:t>
      </w:r>
    </w:p>
    <w:p w14:paraId="3DB8AE2A"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p>
    <w:p w14:paraId="70FE6103"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View the Network</w:t>
      </w:r>
    </w:p>
    <w:p w14:paraId="69DCB589"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view(net)</w:t>
      </w:r>
    </w:p>
    <w:p w14:paraId="532D35F0"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p>
    <w:p w14:paraId="087B2AFB"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Plots</w:t>
      </w:r>
    </w:p>
    <w:p w14:paraId="782C9D25"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Uncomment these lines to enable various plots.</w:t>
      </w:r>
    </w:p>
    <w:p w14:paraId="62959CF5"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%figure, plotperform(tr)</w:t>
      </w:r>
    </w:p>
    <w:p w14:paraId="20B36169"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%figure, plottrainstate(tr)</w:t>
      </w:r>
    </w:p>
    <w:p w14:paraId="1CACBD08"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%figure, ploterrhist(e)</w:t>
      </w:r>
    </w:p>
    <w:p w14:paraId="29DCA51D"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%figure, plotconfusion(t,y)</w:t>
      </w:r>
    </w:p>
    <w:p w14:paraId="10B70EC6"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%figure, plotroc(t,y)</w:t>
      </w:r>
    </w:p>
    <w:p w14:paraId="29FB814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sectPr w:rsidR="00A44276" w:rsidRPr="00A44276" w:rsidSect="00A44276">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F0978" w14:textId="77777777" w:rsidR="006D4348" w:rsidRDefault="006D4348" w:rsidP="00EB2873">
      <w:r>
        <w:separator/>
      </w:r>
    </w:p>
  </w:endnote>
  <w:endnote w:type="continuationSeparator" w:id="0">
    <w:p w14:paraId="1E16F999" w14:textId="77777777" w:rsidR="006D4348" w:rsidRDefault="006D4348"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4CFE7" w14:textId="77777777" w:rsidR="006D4348" w:rsidRDefault="006D4348" w:rsidP="00EB2873">
      <w:r>
        <w:separator/>
      </w:r>
    </w:p>
  </w:footnote>
  <w:footnote w:type="continuationSeparator" w:id="0">
    <w:p w14:paraId="573E2F26" w14:textId="77777777" w:rsidR="006D4348" w:rsidRDefault="006D4348" w:rsidP="00EB28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9B331E"/>
    <w:multiLevelType w:val="hybridMultilevel"/>
    <w:tmpl w:val="89006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F16F3F"/>
    <w:multiLevelType w:val="hybridMultilevel"/>
    <w:tmpl w:val="AD60D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FD263AE"/>
    <w:multiLevelType w:val="hybridMultilevel"/>
    <w:tmpl w:val="947AB028"/>
    <w:lvl w:ilvl="0" w:tplc="B2BA143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5"/>
  </w:num>
  <w:num w:numId="2">
    <w:abstractNumId w:val="21"/>
  </w:num>
  <w:num w:numId="3">
    <w:abstractNumId w:val="13"/>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2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DF"/>
    <w:rsid w:val="0000375B"/>
    <w:rsid w:val="0002227F"/>
    <w:rsid w:val="00024D9C"/>
    <w:rsid w:val="0004781E"/>
    <w:rsid w:val="000522DE"/>
    <w:rsid w:val="000803A5"/>
    <w:rsid w:val="000960C1"/>
    <w:rsid w:val="000B270C"/>
    <w:rsid w:val="000C1E68"/>
    <w:rsid w:val="000C620B"/>
    <w:rsid w:val="000D330C"/>
    <w:rsid w:val="000D392B"/>
    <w:rsid w:val="000E396E"/>
    <w:rsid w:val="000F21DD"/>
    <w:rsid w:val="00117896"/>
    <w:rsid w:val="0014566C"/>
    <w:rsid w:val="001A2EFD"/>
    <w:rsid w:val="001B67DC"/>
    <w:rsid w:val="001D53FE"/>
    <w:rsid w:val="001D67F6"/>
    <w:rsid w:val="001E6533"/>
    <w:rsid w:val="00217623"/>
    <w:rsid w:val="00222642"/>
    <w:rsid w:val="002254A9"/>
    <w:rsid w:val="00244E66"/>
    <w:rsid w:val="00251B3E"/>
    <w:rsid w:val="00254797"/>
    <w:rsid w:val="00265E34"/>
    <w:rsid w:val="0027247A"/>
    <w:rsid w:val="002821AF"/>
    <w:rsid w:val="00292BF1"/>
    <w:rsid w:val="00296630"/>
    <w:rsid w:val="002A02B5"/>
    <w:rsid w:val="002D4DB5"/>
    <w:rsid w:val="003045F7"/>
    <w:rsid w:val="003174B6"/>
    <w:rsid w:val="00325054"/>
    <w:rsid w:val="003373ED"/>
    <w:rsid w:val="0034195E"/>
    <w:rsid w:val="003546CA"/>
    <w:rsid w:val="003A19E2"/>
    <w:rsid w:val="003A6991"/>
    <w:rsid w:val="003B2076"/>
    <w:rsid w:val="003C3CFE"/>
    <w:rsid w:val="003D646A"/>
    <w:rsid w:val="003D6A7D"/>
    <w:rsid w:val="003F584E"/>
    <w:rsid w:val="00406DA0"/>
    <w:rsid w:val="00413FB9"/>
    <w:rsid w:val="004458E0"/>
    <w:rsid w:val="00463C39"/>
    <w:rsid w:val="004706DA"/>
    <w:rsid w:val="004761EE"/>
    <w:rsid w:val="00484A67"/>
    <w:rsid w:val="00490FEC"/>
    <w:rsid w:val="004A32EC"/>
    <w:rsid w:val="004B327F"/>
    <w:rsid w:val="004D0CBF"/>
    <w:rsid w:val="004D72B5"/>
    <w:rsid w:val="004E212C"/>
    <w:rsid w:val="004F46D2"/>
    <w:rsid w:val="0050628E"/>
    <w:rsid w:val="00521944"/>
    <w:rsid w:val="00547452"/>
    <w:rsid w:val="00547CCA"/>
    <w:rsid w:val="00551B7F"/>
    <w:rsid w:val="005615BC"/>
    <w:rsid w:val="00575BCA"/>
    <w:rsid w:val="005764D0"/>
    <w:rsid w:val="005923B2"/>
    <w:rsid w:val="005A0175"/>
    <w:rsid w:val="005B0344"/>
    <w:rsid w:val="005B1D98"/>
    <w:rsid w:val="005B520E"/>
    <w:rsid w:val="005B527C"/>
    <w:rsid w:val="005B5B82"/>
    <w:rsid w:val="005D3F36"/>
    <w:rsid w:val="005E2800"/>
    <w:rsid w:val="00603B84"/>
    <w:rsid w:val="00606B90"/>
    <w:rsid w:val="00624644"/>
    <w:rsid w:val="00632C7F"/>
    <w:rsid w:val="0064465B"/>
    <w:rsid w:val="00651A08"/>
    <w:rsid w:val="006532DE"/>
    <w:rsid w:val="00657676"/>
    <w:rsid w:val="00670434"/>
    <w:rsid w:val="00673019"/>
    <w:rsid w:val="00675F40"/>
    <w:rsid w:val="00690D56"/>
    <w:rsid w:val="00692981"/>
    <w:rsid w:val="006A03B7"/>
    <w:rsid w:val="006A3470"/>
    <w:rsid w:val="006B6B66"/>
    <w:rsid w:val="006D3348"/>
    <w:rsid w:val="006D4348"/>
    <w:rsid w:val="006E0621"/>
    <w:rsid w:val="00725745"/>
    <w:rsid w:val="00740EEA"/>
    <w:rsid w:val="00747B28"/>
    <w:rsid w:val="00753446"/>
    <w:rsid w:val="00764743"/>
    <w:rsid w:val="007732E6"/>
    <w:rsid w:val="00773465"/>
    <w:rsid w:val="0078708B"/>
    <w:rsid w:val="007878F0"/>
    <w:rsid w:val="00794804"/>
    <w:rsid w:val="007B33F1"/>
    <w:rsid w:val="007C0308"/>
    <w:rsid w:val="007C2FF2"/>
    <w:rsid w:val="007D4678"/>
    <w:rsid w:val="007E4989"/>
    <w:rsid w:val="007F1F99"/>
    <w:rsid w:val="007F3FD2"/>
    <w:rsid w:val="007F768F"/>
    <w:rsid w:val="00802910"/>
    <w:rsid w:val="0080791D"/>
    <w:rsid w:val="0081136F"/>
    <w:rsid w:val="008134DF"/>
    <w:rsid w:val="00814DE3"/>
    <w:rsid w:val="008162B4"/>
    <w:rsid w:val="0081784C"/>
    <w:rsid w:val="00852BA8"/>
    <w:rsid w:val="00857EAB"/>
    <w:rsid w:val="00866DE4"/>
    <w:rsid w:val="00873603"/>
    <w:rsid w:val="00892EAE"/>
    <w:rsid w:val="008942A8"/>
    <w:rsid w:val="008A2C7D"/>
    <w:rsid w:val="008A33E7"/>
    <w:rsid w:val="008A7CB3"/>
    <w:rsid w:val="008B6C13"/>
    <w:rsid w:val="008C1101"/>
    <w:rsid w:val="008C4B23"/>
    <w:rsid w:val="008D2DED"/>
    <w:rsid w:val="008F21BB"/>
    <w:rsid w:val="008F372D"/>
    <w:rsid w:val="008F729E"/>
    <w:rsid w:val="009041DA"/>
    <w:rsid w:val="0092450E"/>
    <w:rsid w:val="009269E1"/>
    <w:rsid w:val="009303D9"/>
    <w:rsid w:val="00933C64"/>
    <w:rsid w:val="00947A3F"/>
    <w:rsid w:val="00951139"/>
    <w:rsid w:val="00967956"/>
    <w:rsid w:val="00972203"/>
    <w:rsid w:val="009765F6"/>
    <w:rsid w:val="00977423"/>
    <w:rsid w:val="00981AF1"/>
    <w:rsid w:val="00994774"/>
    <w:rsid w:val="00996BB6"/>
    <w:rsid w:val="009A0764"/>
    <w:rsid w:val="009B6AA8"/>
    <w:rsid w:val="00A059B3"/>
    <w:rsid w:val="00A06357"/>
    <w:rsid w:val="00A1489E"/>
    <w:rsid w:val="00A44276"/>
    <w:rsid w:val="00A4575F"/>
    <w:rsid w:val="00AA1028"/>
    <w:rsid w:val="00AA2026"/>
    <w:rsid w:val="00AA2CBC"/>
    <w:rsid w:val="00AC6BA1"/>
    <w:rsid w:val="00AE3409"/>
    <w:rsid w:val="00AE5F97"/>
    <w:rsid w:val="00AF1681"/>
    <w:rsid w:val="00AF5B50"/>
    <w:rsid w:val="00B02B0E"/>
    <w:rsid w:val="00B11A60"/>
    <w:rsid w:val="00B12BE2"/>
    <w:rsid w:val="00B1547D"/>
    <w:rsid w:val="00B22613"/>
    <w:rsid w:val="00B37E43"/>
    <w:rsid w:val="00B50EFA"/>
    <w:rsid w:val="00B67336"/>
    <w:rsid w:val="00B9786C"/>
    <w:rsid w:val="00BA1025"/>
    <w:rsid w:val="00BB33A6"/>
    <w:rsid w:val="00BC2569"/>
    <w:rsid w:val="00BC3420"/>
    <w:rsid w:val="00BC620E"/>
    <w:rsid w:val="00BE7D3C"/>
    <w:rsid w:val="00BF5FF6"/>
    <w:rsid w:val="00C0207F"/>
    <w:rsid w:val="00C0649B"/>
    <w:rsid w:val="00C104B6"/>
    <w:rsid w:val="00C14D57"/>
    <w:rsid w:val="00C16117"/>
    <w:rsid w:val="00C16496"/>
    <w:rsid w:val="00C2072B"/>
    <w:rsid w:val="00C23FCD"/>
    <w:rsid w:val="00C42789"/>
    <w:rsid w:val="00C47A1C"/>
    <w:rsid w:val="00C74224"/>
    <w:rsid w:val="00C87A14"/>
    <w:rsid w:val="00C919A4"/>
    <w:rsid w:val="00C95239"/>
    <w:rsid w:val="00CB0768"/>
    <w:rsid w:val="00CB1814"/>
    <w:rsid w:val="00CB1A9C"/>
    <w:rsid w:val="00CC11AE"/>
    <w:rsid w:val="00CC393F"/>
    <w:rsid w:val="00CE0669"/>
    <w:rsid w:val="00CE3FCF"/>
    <w:rsid w:val="00D05F2D"/>
    <w:rsid w:val="00D16200"/>
    <w:rsid w:val="00D25CED"/>
    <w:rsid w:val="00D374C7"/>
    <w:rsid w:val="00D45400"/>
    <w:rsid w:val="00D45E92"/>
    <w:rsid w:val="00D632BE"/>
    <w:rsid w:val="00D7536F"/>
    <w:rsid w:val="00DA2B34"/>
    <w:rsid w:val="00DA55E5"/>
    <w:rsid w:val="00DB3C73"/>
    <w:rsid w:val="00DC7EC1"/>
    <w:rsid w:val="00DE22CD"/>
    <w:rsid w:val="00DE7438"/>
    <w:rsid w:val="00DF02FA"/>
    <w:rsid w:val="00DF53F7"/>
    <w:rsid w:val="00E066C9"/>
    <w:rsid w:val="00E17F45"/>
    <w:rsid w:val="00E21FB6"/>
    <w:rsid w:val="00E25DFD"/>
    <w:rsid w:val="00E54870"/>
    <w:rsid w:val="00E60FBF"/>
    <w:rsid w:val="00E61E12"/>
    <w:rsid w:val="00E67C3A"/>
    <w:rsid w:val="00E757AA"/>
    <w:rsid w:val="00E7596C"/>
    <w:rsid w:val="00E82E13"/>
    <w:rsid w:val="00E878F2"/>
    <w:rsid w:val="00E96BE9"/>
    <w:rsid w:val="00E974D8"/>
    <w:rsid w:val="00EA1145"/>
    <w:rsid w:val="00EB12A0"/>
    <w:rsid w:val="00EB2655"/>
    <w:rsid w:val="00EB2873"/>
    <w:rsid w:val="00ED0149"/>
    <w:rsid w:val="00ED7B04"/>
    <w:rsid w:val="00EE50B9"/>
    <w:rsid w:val="00F03103"/>
    <w:rsid w:val="00F05EDC"/>
    <w:rsid w:val="00F06FAD"/>
    <w:rsid w:val="00F10E92"/>
    <w:rsid w:val="00F13CC7"/>
    <w:rsid w:val="00F25641"/>
    <w:rsid w:val="00F271DE"/>
    <w:rsid w:val="00F46B75"/>
    <w:rsid w:val="00F526A1"/>
    <w:rsid w:val="00F622E5"/>
    <w:rsid w:val="00F627DA"/>
    <w:rsid w:val="00F71BA5"/>
    <w:rsid w:val="00F7288F"/>
    <w:rsid w:val="00F82F52"/>
    <w:rsid w:val="00F90B34"/>
    <w:rsid w:val="00F9441B"/>
    <w:rsid w:val="00F9567A"/>
    <w:rsid w:val="00F979D3"/>
    <w:rsid w:val="00FA4C32"/>
    <w:rsid w:val="00FB32FD"/>
    <w:rsid w:val="00FC7AAB"/>
    <w:rsid w:val="00FD0166"/>
    <w:rsid w:val="00FE2118"/>
    <w:rsid w:val="00FE7114"/>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BC28"/>
  <w15:docId w15:val="{2AA4EDD7-4370-4D0E-9B9C-17AC3ADB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AA2CBC"/>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 w:type="character" w:customStyle="1" w:styleId="uficommentbody">
    <w:name w:val="uficommentbody"/>
    <w:basedOn w:val="DefaultParagraphFont"/>
    <w:rsid w:val="00690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674849">
      <w:bodyDiv w:val="1"/>
      <w:marLeft w:val="0"/>
      <w:marRight w:val="0"/>
      <w:marTop w:val="0"/>
      <w:marBottom w:val="0"/>
      <w:divBdr>
        <w:top w:val="none" w:sz="0" w:space="0" w:color="auto"/>
        <w:left w:val="none" w:sz="0" w:space="0" w:color="auto"/>
        <w:bottom w:val="none" w:sz="0" w:space="0" w:color="auto"/>
        <w:right w:val="none" w:sz="0" w:space="0" w:color="auto"/>
      </w:divBdr>
    </w:div>
    <w:div w:id="371082360">
      <w:bodyDiv w:val="1"/>
      <w:marLeft w:val="0"/>
      <w:marRight w:val="0"/>
      <w:marTop w:val="0"/>
      <w:marBottom w:val="0"/>
      <w:divBdr>
        <w:top w:val="none" w:sz="0" w:space="0" w:color="auto"/>
        <w:left w:val="none" w:sz="0" w:space="0" w:color="auto"/>
        <w:bottom w:val="none" w:sz="0" w:space="0" w:color="auto"/>
        <w:right w:val="none" w:sz="0" w:space="0" w:color="auto"/>
      </w:divBdr>
    </w:div>
    <w:div w:id="373233729">
      <w:bodyDiv w:val="1"/>
      <w:marLeft w:val="0"/>
      <w:marRight w:val="0"/>
      <w:marTop w:val="0"/>
      <w:marBottom w:val="0"/>
      <w:divBdr>
        <w:top w:val="none" w:sz="0" w:space="0" w:color="auto"/>
        <w:left w:val="none" w:sz="0" w:space="0" w:color="auto"/>
        <w:bottom w:val="none" w:sz="0" w:space="0" w:color="auto"/>
        <w:right w:val="none" w:sz="0" w:space="0" w:color="auto"/>
      </w:divBdr>
    </w:div>
    <w:div w:id="467090622">
      <w:bodyDiv w:val="1"/>
      <w:marLeft w:val="0"/>
      <w:marRight w:val="0"/>
      <w:marTop w:val="0"/>
      <w:marBottom w:val="0"/>
      <w:divBdr>
        <w:top w:val="none" w:sz="0" w:space="0" w:color="auto"/>
        <w:left w:val="none" w:sz="0" w:space="0" w:color="auto"/>
        <w:bottom w:val="none" w:sz="0" w:space="0" w:color="auto"/>
        <w:right w:val="none" w:sz="0" w:space="0" w:color="auto"/>
      </w:divBdr>
    </w:div>
    <w:div w:id="777675719">
      <w:bodyDiv w:val="1"/>
      <w:marLeft w:val="0"/>
      <w:marRight w:val="0"/>
      <w:marTop w:val="0"/>
      <w:marBottom w:val="0"/>
      <w:divBdr>
        <w:top w:val="none" w:sz="0" w:space="0" w:color="auto"/>
        <w:left w:val="none" w:sz="0" w:space="0" w:color="auto"/>
        <w:bottom w:val="none" w:sz="0" w:space="0" w:color="auto"/>
        <w:right w:val="none" w:sz="0" w:space="0" w:color="auto"/>
      </w:divBdr>
      <w:divsChild>
        <w:div w:id="2055276924">
          <w:marLeft w:val="0"/>
          <w:marRight w:val="0"/>
          <w:marTop w:val="0"/>
          <w:marBottom w:val="0"/>
          <w:divBdr>
            <w:top w:val="none" w:sz="0" w:space="0" w:color="auto"/>
            <w:left w:val="none" w:sz="0" w:space="0" w:color="auto"/>
            <w:bottom w:val="none" w:sz="0" w:space="0" w:color="auto"/>
            <w:right w:val="none" w:sz="0" w:space="0" w:color="auto"/>
          </w:divBdr>
        </w:div>
        <w:div w:id="1499613152">
          <w:marLeft w:val="0"/>
          <w:marRight w:val="0"/>
          <w:marTop w:val="0"/>
          <w:marBottom w:val="0"/>
          <w:divBdr>
            <w:top w:val="none" w:sz="0" w:space="0" w:color="auto"/>
            <w:left w:val="none" w:sz="0" w:space="0" w:color="auto"/>
            <w:bottom w:val="none" w:sz="0" w:space="0" w:color="auto"/>
            <w:right w:val="none" w:sz="0" w:space="0" w:color="auto"/>
          </w:divBdr>
        </w:div>
        <w:div w:id="1836259973">
          <w:marLeft w:val="0"/>
          <w:marRight w:val="0"/>
          <w:marTop w:val="0"/>
          <w:marBottom w:val="0"/>
          <w:divBdr>
            <w:top w:val="none" w:sz="0" w:space="0" w:color="auto"/>
            <w:left w:val="none" w:sz="0" w:space="0" w:color="auto"/>
            <w:bottom w:val="none" w:sz="0" w:space="0" w:color="auto"/>
            <w:right w:val="none" w:sz="0" w:space="0" w:color="auto"/>
          </w:divBdr>
        </w:div>
        <w:div w:id="1834295192">
          <w:marLeft w:val="0"/>
          <w:marRight w:val="0"/>
          <w:marTop w:val="0"/>
          <w:marBottom w:val="0"/>
          <w:divBdr>
            <w:top w:val="none" w:sz="0" w:space="0" w:color="auto"/>
            <w:left w:val="none" w:sz="0" w:space="0" w:color="auto"/>
            <w:bottom w:val="none" w:sz="0" w:space="0" w:color="auto"/>
            <w:right w:val="none" w:sz="0" w:space="0" w:color="auto"/>
          </w:divBdr>
        </w:div>
        <w:div w:id="312878446">
          <w:marLeft w:val="0"/>
          <w:marRight w:val="0"/>
          <w:marTop w:val="0"/>
          <w:marBottom w:val="0"/>
          <w:divBdr>
            <w:top w:val="none" w:sz="0" w:space="0" w:color="auto"/>
            <w:left w:val="none" w:sz="0" w:space="0" w:color="auto"/>
            <w:bottom w:val="none" w:sz="0" w:space="0" w:color="auto"/>
            <w:right w:val="none" w:sz="0" w:space="0" w:color="auto"/>
          </w:divBdr>
        </w:div>
        <w:div w:id="127666914">
          <w:marLeft w:val="0"/>
          <w:marRight w:val="0"/>
          <w:marTop w:val="0"/>
          <w:marBottom w:val="0"/>
          <w:divBdr>
            <w:top w:val="none" w:sz="0" w:space="0" w:color="auto"/>
            <w:left w:val="none" w:sz="0" w:space="0" w:color="auto"/>
            <w:bottom w:val="none" w:sz="0" w:space="0" w:color="auto"/>
            <w:right w:val="none" w:sz="0" w:space="0" w:color="auto"/>
          </w:divBdr>
        </w:div>
        <w:div w:id="425424129">
          <w:marLeft w:val="0"/>
          <w:marRight w:val="0"/>
          <w:marTop w:val="0"/>
          <w:marBottom w:val="0"/>
          <w:divBdr>
            <w:top w:val="none" w:sz="0" w:space="0" w:color="auto"/>
            <w:left w:val="none" w:sz="0" w:space="0" w:color="auto"/>
            <w:bottom w:val="none" w:sz="0" w:space="0" w:color="auto"/>
            <w:right w:val="none" w:sz="0" w:space="0" w:color="auto"/>
          </w:divBdr>
        </w:div>
        <w:div w:id="1465391417">
          <w:marLeft w:val="0"/>
          <w:marRight w:val="0"/>
          <w:marTop w:val="0"/>
          <w:marBottom w:val="0"/>
          <w:divBdr>
            <w:top w:val="none" w:sz="0" w:space="0" w:color="auto"/>
            <w:left w:val="none" w:sz="0" w:space="0" w:color="auto"/>
            <w:bottom w:val="none" w:sz="0" w:space="0" w:color="auto"/>
            <w:right w:val="none" w:sz="0" w:space="0" w:color="auto"/>
          </w:divBdr>
        </w:div>
      </w:divsChild>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917448700">
      <w:bodyDiv w:val="1"/>
      <w:marLeft w:val="0"/>
      <w:marRight w:val="0"/>
      <w:marTop w:val="0"/>
      <w:marBottom w:val="0"/>
      <w:divBdr>
        <w:top w:val="none" w:sz="0" w:space="0" w:color="auto"/>
        <w:left w:val="none" w:sz="0" w:space="0" w:color="auto"/>
        <w:bottom w:val="none" w:sz="0" w:space="0" w:color="auto"/>
        <w:right w:val="none" w:sz="0" w:space="0" w:color="auto"/>
      </w:divBdr>
    </w:div>
    <w:div w:id="1000087560">
      <w:bodyDiv w:val="1"/>
      <w:marLeft w:val="0"/>
      <w:marRight w:val="0"/>
      <w:marTop w:val="0"/>
      <w:marBottom w:val="0"/>
      <w:divBdr>
        <w:top w:val="none" w:sz="0" w:space="0" w:color="auto"/>
        <w:left w:val="none" w:sz="0" w:space="0" w:color="auto"/>
        <w:bottom w:val="none" w:sz="0" w:space="0" w:color="auto"/>
        <w:right w:val="none" w:sz="0" w:space="0" w:color="auto"/>
      </w:divBdr>
    </w:div>
    <w:div w:id="12725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57425C2C-CB82-48CD-8D3D-FD444AA94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2014_04_msw_usltr_format.dotx</Template>
  <TotalTime>0</TotalTime>
  <Pages>1</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Linear Regression</vt:lpstr>
    </vt:vector>
  </TitlesOfParts>
  <Company>IEEE</Company>
  <LinksUpToDate>false</LinksUpToDate>
  <CharactersWithSpaces>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Gervin Guevarra</dc:creator>
  <cp:lastModifiedBy>Gervin Ernest  C. Guevarra</cp:lastModifiedBy>
  <cp:revision>3</cp:revision>
  <dcterms:created xsi:type="dcterms:W3CDTF">2015-11-26T15:05:00Z</dcterms:created>
  <dcterms:modified xsi:type="dcterms:W3CDTF">2015-11-26T15:05:00Z</dcterms:modified>
</cp:coreProperties>
</file>